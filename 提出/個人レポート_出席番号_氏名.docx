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628"/>
      </w:tblGrid>
      <w:tr w:rsidR="009F7D93" w:rsidRPr="009F7D93" w:rsidTr="009F7D93">
        <w:tc>
          <w:tcPr>
            <w:tcW w:w="9836" w:type="dxa"/>
            <w:shd w:val="clear" w:color="auto" w:fill="FDE9D9" w:themeFill="accent6" w:themeFillTint="33"/>
          </w:tcPr>
          <w:p w:rsidR="00547DCC" w:rsidRPr="009F7D93" w:rsidRDefault="00547DCC" w:rsidP="00547DCC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２年後期チーム開発を振り返り、今回のチーム開発で個人としての目標や頑張ること</w:t>
            </w:r>
            <w:r w:rsidR="007C33E4">
              <w:rPr>
                <w:rFonts w:ascii="UD デジタル 教科書体 NP-R" w:eastAsia="UD デジタル 教科書体 NP-R" w:hint="eastAsia"/>
              </w:rPr>
              <w:t>（2</w:t>
            </w:r>
            <w:r w:rsidR="007C33E4">
              <w:rPr>
                <w:rFonts w:ascii="UD デジタル 教科書体 NP-R" w:eastAsia="UD デジタル 教科書体 NP-R"/>
              </w:rPr>
              <w:t>50</w:t>
            </w:r>
            <w:r w:rsidR="007C33E4">
              <w:rPr>
                <w:rFonts w:ascii="UD デジタル 教科書体 NP-R" w:eastAsia="UD デジタル 教科書体 NP-R" w:hint="eastAsia"/>
              </w:rPr>
              <w:t>文字以上）</w:t>
            </w:r>
          </w:p>
        </w:tc>
      </w:tr>
    </w:tbl>
    <w:p w:rsidR="00F616A1" w:rsidRPr="009F7D93" w:rsidRDefault="009F7D93" w:rsidP="009F7D93">
      <w:pPr>
        <w:ind w:leftChars="3800" w:left="7344"/>
        <w:rPr>
          <w:rFonts w:ascii="UD デジタル 教科書体 NP-R" w:eastAsia="UD デジタル 教科書体 NP-R"/>
        </w:rPr>
      </w:pPr>
      <w:r>
        <w:rPr>
          <w:rFonts w:ascii="UD デジタル 教科書体 NP-R" w:eastAsia="UD デジタル 教科書体 NP-R" w:hint="eastAsia"/>
        </w:rPr>
        <w:t>氏名：</w:t>
      </w:r>
    </w:p>
    <w:p w:rsidR="00F616A1" w:rsidRDefault="009F7D93" w:rsidP="009F7D93">
      <w:pPr>
        <w:spacing w:line="320" w:lineRule="exact"/>
        <w:rPr>
          <w:rFonts w:ascii="UD デジタル 教科書体 NP-R" w:eastAsia="UD デジタル 教科書体 NP-R"/>
        </w:rPr>
      </w:pPr>
      <w:r>
        <w:rPr>
          <w:rFonts w:ascii="UD デジタル 教科書体 NP-R" w:eastAsia="UD デジタル 教科書体 NP-R" w:hint="eastAsia"/>
        </w:rPr>
        <w:t>フォントサイズ、行間の変更は行わないこと。</w:t>
      </w:r>
    </w:p>
    <w:p w:rsidR="009F7D93" w:rsidRPr="009F7D93" w:rsidRDefault="009F7D93" w:rsidP="009F7D93">
      <w:pPr>
        <w:spacing w:line="320" w:lineRule="exact"/>
        <w:rPr>
          <w:rFonts w:ascii="UD デジタル 教科書体 NP-R" w:eastAsia="UD デジタル 教科書体 NP-R"/>
        </w:rPr>
      </w:pPr>
      <w:r>
        <w:rPr>
          <w:rFonts w:ascii="UD デジタル 教科書体 NP-R" w:eastAsia="UD デジタル 教科書体 NP-R" w:hint="eastAsia"/>
        </w:rPr>
        <w:t>A4用紙1枚で記入。</w:t>
      </w:r>
    </w:p>
    <w:p w:rsidR="00F616A1" w:rsidRDefault="00F616A1" w:rsidP="009F7D93">
      <w:pPr>
        <w:spacing w:line="320" w:lineRule="exact"/>
        <w:rPr>
          <w:rFonts w:ascii="UD デジタル 教科書体 NP-R" w:eastAsia="UD デジタル 教科書体 NP-R"/>
        </w:rPr>
      </w:pPr>
    </w:p>
    <w:p w:rsidR="005B4F5B" w:rsidRDefault="005B4F5B" w:rsidP="009F7D93">
      <w:pPr>
        <w:spacing w:line="320" w:lineRule="exact"/>
        <w:rPr>
          <w:rFonts w:ascii="UD デジタル 教科書体 NP-R" w:eastAsia="UD デジタル 教科書体 NP-R"/>
        </w:rPr>
      </w:pPr>
      <w:bookmarkStart w:id="0" w:name="_GoBack"/>
      <w:bookmarkEnd w:id="0"/>
    </w:p>
    <w:p w:rsidR="005B4F5B" w:rsidRDefault="005B4F5B" w:rsidP="009F7D93">
      <w:pPr>
        <w:spacing w:line="320" w:lineRule="exact"/>
        <w:rPr>
          <w:rFonts w:ascii="UD デジタル 教科書体 NP-R" w:eastAsia="UD デジタル 教科書体 NP-R"/>
        </w:rPr>
      </w:pPr>
    </w:p>
    <w:p w:rsidR="005B4F5B" w:rsidRDefault="005B4F5B" w:rsidP="009F7D93">
      <w:pPr>
        <w:spacing w:line="320" w:lineRule="exact"/>
        <w:rPr>
          <w:rFonts w:ascii="UD デジタル 教科書体 NP-R" w:eastAsia="UD デジタル 教科書体 NP-R"/>
        </w:rPr>
      </w:pPr>
    </w:p>
    <w:p w:rsidR="005B4F5B" w:rsidRDefault="005B4F5B" w:rsidP="009F7D93">
      <w:pPr>
        <w:spacing w:line="320" w:lineRule="exact"/>
        <w:rPr>
          <w:rFonts w:ascii="UD デジタル 教科書体 NP-R" w:eastAsia="UD デジタル 教科書体 NP-R"/>
        </w:rPr>
      </w:pPr>
    </w:p>
    <w:p w:rsidR="005B4F5B" w:rsidRDefault="005B4F5B" w:rsidP="009F7D93">
      <w:pPr>
        <w:spacing w:line="320" w:lineRule="exact"/>
        <w:rPr>
          <w:rFonts w:ascii="UD デジタル 教科書体 NP-R" w:eastAsia="UD デジタル 教科書体 NP-R" w:hint="eastAsia"/>
        </w:rPr>
      </w:pPr>
    </w:p>
    <w:p w:rsidR="005B4F5B" w:rsidRDefault="005B4F5B">
      <w:pPr>
        <w:widowControl/>
        <w:jc w:val="left"/>
        <w:rPr>
          <w:rFonts w:ascii="UD デジタル 教科書体 NP-R" w:eastAsia="UD デジタル 教科書体 NP-R"/>
        </w:rPr>
      </w:pPr>
      <w:r>
        <w:rPr>
          <w:rFonts w:ascii="UD デジタル 教科書体 NP-R" w:eastAsia="UD デジタル 教科書体 NP-R"/>
        </w:rPr>
        <w:br w:type="page"/>
      </w:r>
    </w:p>
    <w:p w:rsidR="00547DCC" w:rsidRDefault="00547DCC">
      <w:pPr>
        <w:widowControl/>
        <w:jc w:val="left"/>
        <w:rPr>
          <w:rFonts w:ascii="UD デジタル 教科書体 NP-R" w:eastAsia="UD デジタル 教科書体 NP-R"/>
        </w:rPr>
      </w:pPr>
    </w:p>
    <w:tbl>
      <w:tblPr>
        <w:tblStyle w:val="a4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628"/>
      </w:tblGrid>
      <w:tr w:rsidR="00547DCC" w:rsidRPr="009F7D93" w:rsidTr="001630DA">
        <w:tc>
          <w:tcPr>
            <w:tcW w:w="9836" w:type="dxa"/>
            <w:shd w:val="clear" w:color="auto" w:fill="FDE9D9" w:themeFill="accent6" w:themeFillTint="33"/>
          </w:tcPr>
          <w:p w:rsidR="00547DCC" w:rsidRPr="009F7D93" w:rsidRDefault="00547DCC" w:rsidP="001630DA">
            <w:pPr>
              <w:rPr>
                <w:rFonts w:ascii="UD デジタル 教科書体 NP-R" w:eastAsia="UD デジタル 教科書体 NP-R"/>
              </w:rPr>
            </w:pPr>
            <w:r w:rsidRPr="009F7D93">
              <w:rPr>
                <w:rFonts w:ascii="UD デジタル 教科書体 NP-R" w:eastAsia="UD デジタル 教科書体 NP-R" w:hint="eastAsia"/>
              </w:rPr>
              <w:t>チーム開発での自分の担当と反省点</w:t>
            </w:r>
          </w:p>
        </w:tc>
      </w:tr>
    </w:tbl>
    <w:p w:rsidR="00547DCC" w:rsidRPr="009F7D93" w:rsidRDefault="00547DCC" w:rsidP="00547DCC">
      <w:pPr>
        <w:ind w:leftChars="3800" w:left="7344"/>
        <w:rPr>
          <w:rFonts w:ascii="UD デジタル 教科書体 NP-R" w:eastAsia="UD デジタル 教科書体 NP-R"/>
        </w:rPr>
      </w:pPr>
      <w:r>
        <w:rPr>
          <w:rFonts w:ascii="UD デジタル 教科書体 NP-R" w:eastAsia="UD デジタル 教科書体 NP-R" w:hint="eastAsia"/>
        </w:rPr>
        <w:t>氏名：</w:t>
      </w: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  <w:r>
        <w:rPr>
          <w:rFonts w:ascii="UD デジタル 教科書体 NP-R" w:eastAsia="UD デジタル 教科書体 NP-R" w:hint="eastAsia"/>
        </w:rPr>
        <w:t>フォントサイズ、行間の変更は行わないこと。</w:t>
      </w:r>
    </w:p>
    <w:p w:rsidR="00547DCC" w:rsidRPr="009F7D93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  <w:r>
        <w:rPr>
          <w:rFonts w:ascii="UD デジタル 教科書体 NP-R" w:eastAsia="UD デジタル 教科書体 NP-R" w:hint="eastAsia"/>
        </w:rPr>
        <w:t>A4用紙1枚で記入。</w:t>
      </w: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  <w:r>
        <w:rPr>
          <w:rFonts w:ascii="UD デジタル 教科書体 NP-R" w:eastAsia="UD デジタル 教科書体 NP-R" w:hint="eastAsia"/>
        </w:rPr>
        <w:t>＝＝＝＝＝＝＝＝＝＝＝＝＝＝ここまでは記入＝＝＝＝＝＝＝＝＝＝＝＝＝＝＝＝＝＝＝＝＝＝＝＝＝＝</w:t>
      </w: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547DCC" w:rsidRDefault="00547DCC" w:rsidP="00547DCC">
      <w:pPr>
        <w:spacing w:line="320" w:lineRule="exact"/>
        <w:rPr>
          <w:rFonts w:ascii="UD デジタル 教科書体 NP-R" w:eastAsia="UD デジタル 教科書体 NP-R"/>
        </w:rPr>
      </w:pPr>
    </w:p>
    <w:p w:rsidR="009F7D93" w:rsidRPr="00547DCC" w:rsidRDefault="009F7D93" w:rsidP="009F7D93">
      <w:pPr>
        <w:spacing w:line="320" w:lineRule="exact"/>
        <w:rPr>
          <w:rFonts w:ascii="UD デジタル 教科書体 NP-R" w:eastAsia="UD デジタル 教科書体 NP-R"/>
        </w:rPr>
      </w:pPr>
    </w:p>
    <w:sectPr w:rsidR="009F7D93" w:rsidRPr="00547DCC" w:rsidSect="004877AC">
      <w:pgSz w:w="11906" w:h="16838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A28" w:rsidRDefault="005A7A28" w:rsidP="001B78D6">
      <w:r>
        <w:separator/>
      </w:r>
    </w:p>
  </w:endnote>
  <w:endnote w:type="continuationSeparator" w:id="0">
    <w:p w:rsidR="005A7A28" w:rsidRDefault="005A7A28" w:rsidP="001B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A28" w:rsidRDefault="005A7A28" w:rsidP="001B78D6">
      <w:r>
        <w:separator/>
      </w:r>
    </w:p>
  </w:footnote>
  <w:footnote w:type="continuationSeparator" w:id="0">
    <w:p w:rsidR="005A7A28" w:rsidRDefault="005A7A28" w:rsidP="001B7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27A6584"/>
    <w:multiLevelType w:val="hybridMultilevel"/>
    <w:tmpl w:val="92822E48"/>
    <w:lvl w:ilvl="0" w:tplc="E2D0C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98"/>
    <w:rsid w:val="0000497E"/>
    <w:rsid w:val="000232A1"/>
    <w:rsid w:val="00027545"/>
    <w:rsid w:val="00033393"/>
    <w:rsid w:val="00043E0D"/>
    <w:rsid w:val="00054884"/>
    <w:rsid w:val="000923C4"/>
    <w:rsid w:val="00095411"/>
    <w:rsid w:val="000E07FB"/>
    <w:rsid w:val="000E7FF9"/>
    <w:rsid w:val="000F3697"/>
    <w:rsid w:val="00103556"/>
    <w:rsid w:val="00132BF7"/>
    <w:rsid w:val="0015574C"/>
    <w:rsid w:val="001620BA"/>
    <w:rsid w:val="00163ED7"/>
    <w:rsid w:val="0017274D"/>
    <w:rsid w:val="001B78D6"/>
    <w:rsid w:val="001C4621"/>
    <w:rsid w:val="001E0939"/>
    <w:rsid w:val="002232B0"/>
    <w:rsid w:val="0023096A"/>
    <w:rsid w:val="00241993"/>
    <w:rsid w:val="00267BAF"/>
    <w:rsid w:val="00271ED9"/>
    <w:rsid w:val="00283D57"/>
    <w:rsid w:val="00285E8C"/>
    <w:rsid w:val="00287BD5"/>
    <w:rsid w:val="002A5ED9"/>
    <w:rsid w:val="002F2905"/>
    <w:rsid w:val="00301BFA"/>
    <w:rsid w:val="00304C9D"/>
    <w:rsid w:val="003136A7"/>
    <w:rsid w:val="00315360"/>
    <w:rsid w:val="00343D7F"/>
    <w:rsid w:val="00375BD8"/>
    <w:rsid w:val="003B3585"/>
    <w:rsid w:val="003C0822"/>
    <w:rsid w:val="003E27F0"/>
    <w:rsid w:val="00416827"/>
    <w:rsid w:val="00456164"/>
    <w:rsid w:val="00463185"/>
    <w:rsid w:val="004877AC"/>
    <w:rsid w:val="004B3F46"/>
    <w:rsid w:val="004B4BE9"/>
    <w:rsid w:val="004B56E5"/>
    <w:rsid w:val="004D4480"/>
    <w:rsid w:val="00520F81"/>
    <w:rsid w:val="0052660A"/>
    <w:rsid w:val="005305FC"/>
    <w:rsid w:val="00532666"/>
    <w:rsid w:val="0053268F"/>
    <w:rsid w:val="00533863"/>
    <w:rsid w:val="00535F2D"/>
    <w:rsid w:val="00537EBC"/>
    <w:rsid w:val="00547DCC"/>
    <w:rsid w:val="0057563D"/>
    <w:rsid w:val="005802AA"/>
    <w:rsid w:val="00584A1A"/>
    <w:rsid w:val="00587445"/>
    <w:rsid w:val="005A7A28"/>
    <w:rsid w:val="005B4F5B"/>
    <w:rsid w:val="005F1F00"/>
    <w:rsid w:val="005F6BCB"/>
    <w:rsid w:val="00605E34"/>
    <w:rsid w:val="006375ED"/>
    <w:rsid w:val="006560D4"/>
    <w:rsid w:val="0066292D"/>
    <w:rsid w:val="0068662F"/>
    <w:rsid w:val="00690604"/>
    <w:rsid w:val="006A020C"/>
    <w:rsid w:val="006A5A69"/>
    <w:rsid w:val="006C59FA"/>
    <w:rsid w:val="0070172F"/>
    <w:rsid w:val="00702067"/>
    <w:rsid w:val="00722CBC"/>
    <w:rsid w:val="00741A35"/>
    <w:rsid w:val="00767013"/>
    <w:rsid w:val="00774D70"/>
    <w:rsid w:val="0078247E"/>
    <w:rsid w:val="00787D09"/>
    <w:rsid w:val="00797684"/>
    <w:rsid w:val="007A2B00"/>
    <w:rsid w:val="007A2B6C"/>
    <w:rsid w:val="007C225D"/>
    <w:rsid w:val="007C33E4"/>
    <w:rsid w:val="007C617D"/>
    <w:rsid w:val="007D2F98"/>
    <w:rsid w:val="00800C61"/>
    <w:rsid w:val="00801811"/>
    <w:rsid w:val="00802B85"/>
    <w:rsid w:val="00805D28"/>
    <w:rsid w:val="00841410"/>
    <w:rsid w:val="008660C1"/>
    <w:rsid w:val="00874004"/>
    <w:rsid w:val="008775E9"/>
    <w:rsid w:val="00877BED"/>
    <w:rsid w:val="00886A88"/>
    <w:rsid w:val="008C1C87"/>
    <w:rsid w:val="008D230D"/>
    <w:rsid w:val="00902F00"/>
    <w:rsid w:val="00907B29"/>
    <w:rsid w:val="009420BC"/>
    <w:rsid w:val="00943830"/>
    <w:rsid w:val="009470C8"/>
    <w:rsid w:val="00954324"/>
    <w:rsid w:val="00964E4D"/>
    <w:rsid w:val="00981F65"/>
    <w:rsid w:val="00994150"/>
    <w:rsid w:val="009B615A"/>
    <w:rsid w:val="009C3083"/>
    <w:rsid w:val="009F7D93"/>
    <w:rsid w:val="00A11524"/>
    <w:rsid w:val="00A24471"/>
    <w:rsid w:val="00A82911"/>
    <w:rsid w:val="00AC2893"/>
    <w:rsid w:val="00B3322D"/>
    <w:rsid w:val="00B6575B"/>
    <w:rsid w:val="00BD1B8A"/>
    <w:rsid w:val="00BE3498"/>
    <w:rsid w:val="00C361D0"/>
    <w:rsid w:val="00C53872"/>
    <w:rsid w:val="00C563A0"/>
    <w:rsid w:val="00C630F3"/>
    <w:rsid w:val="00C97CF8"/>
    <w:rsid w:val="00CA1839"/>
    <w:rsid w:val="00CB032A"/>
    <w:rsid w:val="00CB7ADE"/>
    <w:rsid w:val="00CC39FB"/>
    <w:rsid w:val="00D05CC9"/>
    <w:rsid w:val="00D402B0"/>
    <w:rsid w:val="00D81309"/>
    <w:rsid w:val="00DB7BBB"/>
    <w:rsid w:val="00DD240E"/>
    <w:rsid w:val="00DE7C92"/>
    <w:rsid w:val="00E1445A"/>
    <w:rsid w:val="00E16667"/>
    <w:rsid w:val="00E614C8"/>
    <w:rsid w:val="00E7177A"/>
    <w:rsid w:val="00E737CC"/>
    <w:rsid w:val="00EA13C7"/>
    <w:rsid w:val="00EA3CAB"/>
    <w:rsid w:val="00EB4310"/>
    <w:rsid w:val="00ED21E6"/>
    <w:rsid w:val="00ED4FF4"/>
    <w:rsid w:val="00F044F2"/>
    <w:rsid w:val="00F05196"/>
    <w:rsid w:val="00F30384"/>
    <w:rsid w:val="00F303D7"/>
    <w:rsid w:val="00F616A1"/>
    <w:rsid w:val="00F6677E"/>
    <w:rsid w:val="00F85BB6"/>
    <w:rsid w:val="00F96B30"/>
    <w:rsid w:val="00FE0EAF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D261DB4"/>
  <w15:docId w15:val="{A884EE6D-1E00-40DA-9D8B-D8A48CF0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2DFD04490200B47A76C1CE793EACE7F" ma:contentTypeVersion="11" ma:contentTypeDescription="新しいドキュメントを作成します。" ma:contentTypeScope="" ma:versionID="5faf09ae92eeee69fd078d6d7e220fe1">
  <xsd:schema xmlns:xsd="http://www.w3.org/2001/XMLSchema" xmlns:xs="http://www.w3.org/2001/XMLSchema" xmlns:p="http://schemas.microsoft.com/office/2006/metadata/properties" xmlns:ns2="24288dd6-a10b-4bbd-9709-969a9ca5030f" xmlns:ns3="05501951-4c72-411f-bd62-2ea8bacaaa22" targetNamespace="http://schemas.microsoft.com/office/2006/metadata/properties" ma:root="true" ma:fieldsID="8e2028937f4a55c209e3095b49456ef6" ns2:_="" ns3:_="">
    <xsd:import namespace="24288dd6-a10b-4bbd-9709-969a9ca5030f"/>
    <xsd:import namespace="05501951-4c72-411f-bd62-2ea8bacaa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88dd6-a10b-4bbd-9709-969a9ca503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1951-4c72-411f-bd62-2ea8bacaaa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6aee3f-a92d-4636-a59a-5b7dc3f90e75}" ma:internalName="TaxCatchAll" ma:showField="CatchAllData" ma:web="05501951-4c72-411f-bd62-2ea8bacaaa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288dd6-a10b-4bbd-9709-969a9ca5030f">
      <Terms xmlns="http://schemas.microsoft.com/office/infopath/2007/PartnerControls"/>
    </lcf76f155ced4ddcb4097134ff3c332f>
    <TaxCatchAll xmlns="05501951-4c72-411f-bd62-2ea8bacaaa22" xsi:nil="true"/>
  </documentManagement>
</p:properties>
</file>

<file path=customXml/itemProps1.xml><?xml version="1.0" encoding="utf-8"?>
<ds:datastoreItem xmlns:ds="http://schemas.openxmlformats.org/officeDocument/2006/customXml" ds:itemID="{8B45C72C-86D3-4DF3-9090-FCF47D00A5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2D4E04-8B09-43C7-917F-66F21FD99CA0}"/>
</file>

<file path=customXml/itemProps3.xml><?xml version="1.0" encoding="utf-8"?>
<ds:datastoreItem xmlns:ds="http://schemas.openxmlformats.org/officeDocument/2006/customXml" ds:itemID="{C4F3A457-28AB-4E66-8C2E-CC9990E73DDD}"/>
</file>

<file path=customXml/itemProps4.xml><?xml version="1.0" encoding="utf-8"?>
<ds:datastoreItem xmlns:ds="http://schemas.openxmlformats.org/officeDocument/2006/customXml" ds:itemID="{2C821FA9-D3A3-4A6F-A677-F46A4407C82B}"/>
</file>

<file path=docProps/app.xml><?xml version="1.0" encoding="utf-8"?>
<Properties xmlns="http://schemas.openxmlformats.org/officeDocument/2006/extended-properties" xmlns:vt="http://schemas.openxmlformats.org/officeDocument/2006/docPropsVTypes">
  <Template>企画書.dot</Template>
  <TotalTime>2</TotalTime>
  <Pages>3</Pages>
  <Words>174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imamura</dc:creator>
  <cp:lastModifiedBy>村上　香代</cp:lastModifiedBy>
  <cp:revision>3</cp:revision>
  <cp:lastPrinted>2014-09-12T05:24:00Z</cp:lastPrinted>
  <dcterms:created xsi:type="dcterms:W3CDTF">2024-04-09T08:02:00Z</dcterms:created>
  <dcterms:modified xsi:type="dcterms:W3CDTF">2024-04-09T10:48:00Z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0x01010042DFD04490200B47A76C1CE793EACE7F</vt:lpwstr>
  </property>
</Properties>
</file>